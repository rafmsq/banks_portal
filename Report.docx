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FE1E2" w14:textId="60BFCAE5" w:rsidR="00A10484" w:rsidRDefault="00AD6780" w:rsidP="00E4246D">
      <w:pPr>
        <w:pStyle w:val="Title"/>
        <w:spacing w:line="276" w:lineRule="auto"/>
        <w:rPr>
          <w:rFonts w:ascii="Times New Roman" w:hAnsi="Times New Roman" w:cs="Times New Roman"/>
          <w:u w:val="single"/>
        </w:rPr>
      </w:pPr>
      <w:r w:rsidRPr="00AD6780">
        <w:rPr>
          <w:rFonts w:ascii="Times New Roman" w:hAnsi="Times New Roman" w:cs="Times New Roman"/>
          <w:u w:val="single"/>
        </w:rPr>
        <w:t>Bank’s Portal Report</w:t>
      </w:r>
    </w:p>
    <w:p w14:paraId="443692EA" w14:textId="43586DBD" w:rsidR="00AD6780" w:rsidRPr="00AD6780" w:rsidRDefault="00AD6780" w:rsidP="00E4246D">
      <w:pPr>
        <w:pStyle w:val="Title"/>
        <w:spacing w:line="276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i/>
          <w:iCs/>
          <w:sz w:val="36"/>
          <w:szCs w:val="36"/>
        </w:rPr>
        <w:t xml:space="preserve">Link to Source Code: </w:t>
      </w:r>
      <w:hyperlink r:id="rId11" w:history="1">
        <w:r w:rsidRPr="00AD6780">
          <w:rPr>
            <w:rStyle w:val="Hyperlink"/>
            <w:rFonts w:ascii="Times New Roman" w:hAnsi="Times New Roman" w:cs="Times New Roman"/>
            <w:i/>
            <w:iCs/>
            <w:sz w:val="36"/>
            <w:szCs w:val="36"/>
          </w:rPr>
          <w:t>https://gi</w:t>
        </w:r>
        <w:r w:rsidRPr="00AD6780">
          <w:rPr>
            <w:rStyle w:val="Hyperlink"/>
            <w:rFonts w:ascii="Times New Roman" w:hAnsi="Times New Roman" w:cs="Times New Roman"/>
            <w:i/>
            <w:iCs/>
            <w:sz w:val="36"/>
            <w:szCs w:val="36"/>
          </w:rPr>
          <w:t>t</w:t>
        </w:r>
        <w:r w:rsidRPr="00AD6780">
          <w:rPr>
            <w:rStyle w:val="Hyperlink"/>
            <w:rFonts w:ascii="Times New Roman" w:hAnsi="Times New Roman" w:cs="Times New Roman"/>
            <w:i/>
            <w:iCs/>
            <w:sz w:val="36"/>
            <w:szCs w:val="36"/>
          </w:rPr>
          <w:t>hub.com/rafmsq/banks_portal.git</w:t>
        </w:r>
      </w:hyperlink>
    </w:p>
    <w:p w14:paraId="0C997791" w14:textId="05D74093" w:rsidR="00855982" w:rsidRPr="00855982" w:rsidRDefault="00AD6780" w:rsidP="00855982">
      <w:pPr>
        <w:pStyle w:val="Heading1"/>
      </w:pPr>
      <w:r>
        <w:t>Project Description</w:t>
      </w:r>
    </w:p>
    <w:p w14:paraId="6757C3DA" w14:textId="7261ECC0" w:rsidR="00AD6780" w:rsidRPr="00AD6780" w:rsidRDefault="00AD6780" w:rsidP="0077081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D6780">
        <w:rPr>
          <w:rFonts w:ascii="Times New Roman" w:hAnsi="Times New Roman" w:cs="Times New Roman"/>
          <w:sz w:val="24"/>
          <w:szCs w:val="24"/>
        </w:rPr>
        <w:t>We are given a starter code in Python with a platform that allows us to run on a Python HTTP Server. Our task is to create a MySQL Server and to complete the Database, so that the platform would be functionable.</w:t>
      </w:r>
      <w:r>
        <w:rPr>
          <w:rFonts w:ascii="Times New Roman" w:hAnsi="Times New Roman" w:cs="Times New Roman"/>
          <w:sz w:val="24"/>
          <w:szCs w:val="24"/>
        </w:rPr>
        <w:t xml:space="preserve"> The Idea of the Project is to have a web platform for bank tellers to be able to manage bank accounts.</w:t>
      </w:r>
    </w:p>
    <w:p w14:paraId="65410BD0" w14:textId="7DD1BE11" w:rsidR="00AD6780" w:rsidRPr="00855982" w:rsidRDefault="00AD6780" w:rsidP="00AD6780">
      <w:pPr>
        <w:pStyle w:val="Heading1"/>
      </w:pPr>
      <w:r>
        <w:t>Creating and Using Database</w:t>
      </w:r>
    </w:p>
    <w:p w14:paraId="357C729A" w14:textId="49380B4A" w:rsidR="00AD6780" w:rsidRPr="0077081C" w:rsidRDefault="00AD6780" w:rsidP="0077081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7081C">
        <w:rPr>
          <w:rFonts w:ascii="Times New Roman" w:hAnsi="Times New Roman" w:cs="Times New Roman"/>
          <w:sz w:val="24"/>
          <w:szCs w:val="24"/>
        </w:rPr>
        <w:t xml:space="preserve">First, I had to create a MySQL connection with a hostname, port, username, and a password. I also had to create a connection name for the MySQL connection. After that was done, I had to create a database for the bank’s portal.  </w:t>
      </w:r>
      <w:r w:rsidR="00064AB1" w:rsidRPr="0077081C">
        <w:rPr>
          <w:rFonts w:ascii="Times New Roman" w:hAnsi="Times New Roman" w:cs="Times New Roman"/>
          <w:sz w:val="24"/>
          <w:szCs w:val="24"/>
        </w:rPr>
        <w:t xml:space="preserve">I first started with the code, </w:t>
      </w:r>
      <w:r w:rsidR="00BC16A1" w:rsidRPr="0077081C">
        <w:rPr>
          <w:rFonts w:ascii="Times New Roman" w:hAnsi="Times New Roman" w:cs="Times New Roman"/>
          <w:sz w:val="24"/>
          <w:szCs w:val="24"/>
        </w:rPr>
        <w:t>(</w:t>
      </w:r>
      <w:r w:rsidR="00064AB1" w:rsidRPr="0077081C">
        <w:rPr>
          <w:rFonts w:ascii="Times New Roman" w:hAnsi="Times New Roman" w:cs="Times New Roman"/>
          <w:sz w:val="24"/>
          <w:szCs w:val="24"/>
        </w:rPr>
        <w:t>CREATE DATABASE “banks_portal”</w:t>
      </w:r>
      <w:proofErr w:type="gramStart"/>
      <w:r w:rsidR="00BC16A1" w:rsidRPr="0077081C">
        <w:rPr>
          <w:rFonts w:ascii="Times New Roman" w:hAnsi="Times New Roman" w:cs="Times New Roman"/>
          <w:sz w:val="24"/>
          <w:szCs w:val="24"/>
        </w:rPr>
        <w:t>;</w:t>
      </w:r>
      <w:r w:rsidR="007B3E0C">
        <w:rPr>
          <w:rFonts w:ascii="Times New Roman" w:hAnsi="Times New Roman" w:cs="Times New Roman"/>
          <w:sz w:val="24"/>
          <w:szCs w:val="24"/>
        </w:rPr>
        <w:t xml:space="preserve"> </w:t>
      </w:r>
      <w:r w:rsidR="00BC16A1" w:rsidRPr="0077081C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="00BC16A1" w:rsidRPr="0077081C">
        <w:rPr>
          <w:rFonts w:ascii="Times New Roman" w:hAnsi="Times New Roman" w:cs="Times New Roman"/>
          <w:sz w:val="24"/>
          <w:szCs w:val="24"/>
        </w:rPr>
        <w:t xml:space="preserve">. After I created the database, I then </w:t>
      </w:r>
      <w:r w:rsidR="002175E0" w:rsidRPr="0077081C">
        <w:rPr>
          <w:rFonts w:ascii="Times New Roman" w:hAnsi="Times New Roman" w:cs="Times New Roman"/>
          <w:sz w:val="24"/>
          <w:szCs w:val="24"/>
        </w:rPr>
        <w:t>used the code, (USE “banks_portal”</w:t>
      </w:r>
      <w:proofErr w:type="gramStart"/>
      <w:r w:rsidR="002175E0" w:rsidRPr="0077081C">
        <w:rPr>
          <w:rFonts w:ascii="Times New Roman" w:hAnsi="Times New Roman" w:cs="Times New Roman"/>
          <w:sz w:val="24"/>
          <w:szCs w:val="24"/>
        </w:rPr>
        <w:t>;</w:t>
      </w:r>
      <w:r w:rsidR="007B3E0C">
        <w:rPr>
          <w:rFonts w:ascii="Times New Roman" w:hAnsi="Times New Roman" w:cs="Times New Roman"/>
          <w:sz w:val="24"/>
          <w:szCs w:val="24"/>
        </w:rPr>
        <w:t xml:space="preserve"> </w:t>
      </w:r>
      <w:r w:rsidR="002175E0" w:rsidRPr="0077081C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="00191A42" w:rsidRPr="0077081C">
        <w:rPr>
          <w:rFonts w:ascii="Times New Roman" w:hAnsi="Times New Roman" w:cs="Times New Roman"/>
          <w:sz w:val="24"/>
          <w:szCs w:val="24"/>
        </w:rPr>
        <w:t xml:space="preserve"> to be able to create </w:t>
      </w:r>
      <w:r w:rsidR="00D94C38" w:rsidRPr="0077081C">
        <w:rPr>
          <w:rFonts w:ascii="Times New Roman" w:hAnsi="Times New Roman" w:cs="Times New Roman"/>
          <w:sz w:val="24"/>
          <w:szCs w:val="24"/>
        </w:rPr>
        <w:t xml:space="preserve">the database and </w:t>
      </w:r>
      <w:r w:rsidR="0077081C" w:rsidRPr="0077081C">
        <w:rPr>
          <w:rFonts w:ascii="Times New Roman" w:hAnsi="Times New Roman" w:cs="Times New Roman"/>
          <w:sz w:val="24"/>
          <w:szCs w:val="24"/>
        </w:rPr>
        <w:t>to use the database.</w:t>
      </w:r>
    </w:p>
    <w:p w14:paraId="7A8C6B95" w14:textId="4503C7E0" w:rsidR="00AD6780" w:rsidRPr="00855982" w:rsidRDefault="003143A8" w:rsidP="00AD6780">
      <w:pPr>
        <w:pStyle w:val="Heading1"/>
      </w:pPr>
      <w:r>
        <w:t>Creating a Table with Attributes</w:t>
      </w:r>
    </w:p>
    <w:p w14:paraId="44978B0D" w14:textId="5A970F2C" w:rsidR="00844295" w:rsidRDefault="00B71EE5" w:rsidP="008442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5548">
        <w:rPr>
          <w:rFonts w:ascii="Times New Roman" w:hAnsi="Times New Roman" w:cs="Times New Roman"/>
          <w:sz w:val="24"/>
          <w:szCs w:val="24"/>
        </w:rPr>
        <w:t xml:space="preserve">I used the codes to create a table with the attributes since the table is what holds all the attributes. </w:t>
      </w:r>
      <w:r w:rsidR="00EB3709" w:rsidRPr="00745548">
        <w:rPr>
          <w:rFonts w:ascii="Times New Roman" w:hAnsi="Times New Roman" w:cs="Times New Roman"/>
          <w:sz w:val="24"/>
          <w:szCs w:val="24"/>
        </w:rPr>
        <w:t xml:space="preserve">As the requirements were to create a table named after accounts and transactions. They both have different sets of </w:t>
      </w:r>
      <w:r w:rsidR="00746F2A" w:rsidRPr="00745548">
        <w:rPr>
          <w:rFonts w:ascii="Times New Roman" w:hAnsi="Times New Roman" w:cs="Times New Roman"/>
          <w:sz w:val="24"/>
          <w:szCs w:val="24"/>
        </w:rPr>
        <w:t>attributes with different string types.</w:t>
      </w:r>
      <w:r w:rsidR="00A509AF" w:rsidRPr="00745548">
        <w:rPr>
          <w:rFonts w:ascii="Times New Roman" w:hAnsi="Times New Roman" w:cs="Times New Roman"/>
          <w:sz w:val="24"/>
          <w:szCs w:val="24"/>
        </w:rPr>
        <w:t xml:space="preserve"> As the accounts table needs</w:t>
      </w:r>
      <w:r w:rsidR="00ED173B" w:rsidRPr="00745548">
        <w:rPr>
          <w:rFonts w:ascii="Times New Roman" w:hAnsi="Times New Roman" w:cs="Times New Roman"/>
          <w:sz w:val="24"/>
          <w:szCs w:val="24"/>
        </w:rPr>
        <w:t xml:space="preserve"> (accountID, ownerName, owner_ssn,</w:t>
      </w:r>
      <w:r w:rsidR="00C435B8" w:rsidRPr="00745548">
        <w:rPr>
          <w:rFonts w:ascii="Times New Roman" w:hAnsi="Times New Roman" w:cs="Times New Roman"/>
          <w:sz w:val="24"/>
          <w:szCs w:val="24"/>
        </w:rPr>
        <w:t xml:space="preserve"> balance, and account_status) attributes to create that table. The transactions table needs</w:t>
      </w:r>
      <w:r w:rsidR="00745548" w:rsidRPr="00745548">
        <w:rPr>
          <w:rFonts w:ascii="Times New Roman" w:hAnsi="Times New Roman" w:cs="Times New Roman"/>
          <w:sz w:val="24"/>
          <w:szCs w:val="24"/>
        </w:rPr>
        <w:t xml:space="preserve"> (transactionID, accountID, transactionType, transactionAmount) attributes to create that table.</w:t>
      </w:r>
    </w:p>
    <w:p w14:paraId="1C077A1F" w14:textId="3F863216" w:rsidR="00E4246D" w:rsidRPr="00855982" w:rsidRDefault="009023A9" w:rsidP="00E4246D">
      <w:pPr>
        <w:pStyle w:val="Heading1"/>
      </w:pPr>
      <w:r>
        <w:lastRenderedPageBreak/>
        <w:t>Inserting Values to the Table</w:t>
      </w:r>
    </w:p>
    <w:p w14:paraId="6755B93B" w14:textId="0AC43F58" w:rsidR="00AD6780" w:rsidRDefault="00AF632A" w:rsidP="008D56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D5697">
        <w:rPr>
          <w:rFonts w:ascii="Times New Roman" w:hAnsi="Times New Roman" w:cs="Times New Roman"/>
          <w:sz w:val="24"/>
          <w:szCs w:val="24"/>
        </w:rPr>
        <w:t xml:space="preserve">In this portion, to insert any information to the tables </w:t>
      </w:r>
      <w:r w:rsidR="00462FED" w:rsidRPr="008D5697">
        <w:rPr>
          <w:rFonts w:ascii="Times New Roman" w:hAnsi="Times New Roman" w:cs="Times New Roman"/>
          <w:sz w:val="24"/>
          <w:szCs w:val="24"/>
        </w:rPr>
        <w:t xml:space="preserve">that I created in the previous step, I </w:t>
      </w:r>
      <w:r w:rsidR="00BE199B" w:rsidRPr="008D5697">
        <w:rPr>
          <w:rFonts w:ascii="Times New Roman" w:hAnsi="Times New Roman" w:cs="Times New Roman"/>
          <w:sz w:val="24"/>
          <w:szCs w:val="24"/>
        </w:rPr>
        <w:t>must</w:t>
      </w:r>
      <w:r w:rsidR="00462FED" w:rsidRPr="008D5697">
        <w:rPr>
          <w:rFonts w:ascii="Times New Roman" w:hAnsi="Times New Roman" w:cs="Times New Roman"/>
          <w:sz w:val="24"/>
          <w:szCs w:val="24"/>
        </w:rPr>
        <w:t xml:space="preserve"> use the code that I provided in the Script file.</w:t>
      </w:r>
      <w:r w:rsidR="000446B2" w:rsidRPr="008D5697">
        <w:rPr>
          <w:rFonts w:ascii="Times New Roman" w:hAnsi="Times New Roman" w:cs="Times New Roman"/>
          <w:sz w:val="24"/>
          <w:szCs w:val="24"/>
        </w:rPr>
        <w:t xml:space="preserve"> </w:t>
      </w:r>
      <w:r w:rsidR="00BE199B" w:rsidRPr="008D5697">
        <w:rPr>
          <w:rFonts w:ascii="Times New Roman" w:hAnsi="Times New Roman" w:cs="Times New Roman"/>
          <w:sz w:val="24"/>
          <w:szCs w:val="24"/>
        </w:rPr>
        <w:t xml:space="preserve">The values that were </w:t>
      </w:r>
      <w:r w:rsidR="009C3BA9" w:rsidRPr="008D5697">
        <w:rPr>
          <w:rFonts w:ascii="Times New Roman" w:hAnsi="Times New Roman" w:cs="Times New Roman"/>
          <w:sz w:val="24"/>
          <w:szCs w:val="24"/>
        </w:rPr>
        <w:t>provided</w:t>
      </w:r>
      <w:r w:rsidR="00BE199B" w:rsidRPr="008D5697">
        <w:rPr>
          <w:rFonts w:ascii="Times New Roman" w:hAnsi="Times New Roman" w:cs="Times New Roman"/>
          <w:sz w:val="24"/>
          <w:szCs w:val="24"/>
        </w:rPr>
        <w:t xml:space="preserve"> followed the same steps as how the attributes were written in the tables. </w:t>
      </w:r>
      <w:r w:rsidR="00183853" w:rsidRPr="008D5697">
        <w:rPr>
          <w:rFonts w:ascii="Times New Roman" w:hAnsi="Times New Roman" w:cs="Times New Roman"/>
          <w:sz w:val="24"/>
          <w:szCs w:val="24"/>
        </w:rPr>
        <w:t>So,</w:t>
      </w:r>
      <w:r w:rsidR="00167F4B" w:rsidRPr="008D5697">
        <w:rPr>
          <w:rFonts w:ascii="Times New Roman" w:hAnsi="Times New Roman" w:cs="Times New Roman"/>
          <w:sz w:val="24"/>
          <w:szCs w:val="24"/>
        </w:rPr>
        <w:t xml:space="preserve"> for the accounts table, the values matched with (accountID</w:t>
      </w:r>
      <w:r w:rsidR="00BD6617" w:rsidRPr="008D5697">
        <w:rPr>
          <w:rFonts w:ascii="Times New Roman" w:hAnsi="Times New Roman" w:cs="Times New Roman"/>
          <w:sz w:val="24"/>
          <w:szCs w:val="24"/>
        </w:rPr>
        <w:t xml:space="preserve">, ownerName, owner_ssn, </w:t>
      </w:r>
      <w:r w:rsidR="00C8125C" w:rsidRPr="008D5697">
        <w:rPr>
          <w:rFonts w:ascii="Times New Roman" w:hAnsi="Times New Roman" w:cs="Times New Roman"/>
          <w:sz w:val="24"/>
          <w:szCs w:val="24"/>
        </w:rPr>
        <w:t>balance, and account_status).  For the Transactions table, the values matched with (</w:t>
      </w:r>
      <w:r w:rsidR="000C475F" w:rsidRPr="008D5697">
        <w:rPr>
          <w:rFonts w:ascii="Times New Roman" w:hAnsi="Times New Roman" w:cs="Times New Roman"/>
          <w:sz w:val="24"/>
          <w:szCs w:val="24"/>
        </w:rPr>
        <w:t>transactionID, accountID, transactionType, and transactionAmount).</w:t>
      </w:r>
      <w:r w:rsidR="008D5697" w:rsidRPr="008D5697">
        <w:rPr>
          <w:rFonts w:ascii="Times New Roman" w:hAnsi="Times New Roman" w:cs="Times New Roman"/>
          <w:sz w:val="24"/>
          <w:szCs w:val="24"/>
        </w:rPr>
        <w:t xml:space="preserve"> Doing this in the incorrect order wouldn’t allow you to input values due to the string types that were placed for the attributes.</w:t>
      </w:r>
    </w:p>
    <w:p w14:paraId="0920419E" w14:textId="029AC16C" w:rsidR="008D5697" w:rsidRPr="00855982" w:rsidRDefault="00565F4B" w:rsidP="008D5697">
      <w:pPr>
        <w:pStyle w:val="Heading1"/>
      </w:pPr>
      <w:r>
        <w:t>Reviewing Inserted Values in Table</w:t>
      </w:r>
    </w:p>
    <w:p w14:paraId="4EA41E03" w14:textId="136E8348" w:rsidR="008D5697" w:rsidRDefault="00CC5708" w:rsidP="008D56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review and see the values that I inserted into both tables, I used </w:t>
      </w:r>
      <w:r w:rsidR="007C56D1">
        <w:rPr>
          <w:rFonts w:ascii="Times New Roman" w:hAnsi="Times New Roman" w:cs="Times New Roman"/>
          <w:sz w:val="24"/>
          <w:szCs w:val="24"/>
        </w:rPr>
        <w:t>(SELECT * FROM banks_portal</w:t>
      </w:r>
      <w:r w:rsidR="00356164">
        <w:rPr>
          <w:rFonts w:ascii="Times New Roman" w:hAnsi="Times New Roman" w:cs="Times New Roman"/>
          <w:sz w:val="24"/>
          <w:szCs w:val="24"/>
        </w:rPr>
        <w:t xml:space="preserve">.accounts; ) and (SELECT * FROM banks_portal.transactions; ). </w:t>
      </w:r>
      <w:r w:rsidR="00AD28E6">
        <w:rPr>
          <w:rFonts w:ascii="Times New Roman" w:hAnsi="Times New Roman" w:cs="Times New Roman"/>
          <w:sz w:val="24"/>
          <w:szCs w:val="24"/>
        </w:rPr>
        <w:t>Both</w:t>
      </w:r>
      <w:r w:rsidR="00356164">
        <w:rPr>
          <w:rFonts w:ascii="Times New Roman" w:hAnsi="Times New Roman" w:cs="Times New Roman"/>
          <w:sz w:val="24"/>
          <w:szCs w:val="24"/>
        </w:rPr>
        <w:t xml:space="preserve"> codes show both tables that were created with the values that I had to input. </w:t>
      </w:r>
      <w:r w:rsidR="00AD28E6">
        <w:rPr>
          <w:rFonts w:ascii="Times New Roman" w:hAnsi="Times New Roman" w:cs="Times New Roman"/>
          <w:sz w:val="24"/>
          <w:szCs w:val="24"/>
        </w:rPr>
        <w:t>I added this step since I wanted to double check if every single value was placed correctly and not missing any information before I proceed with the database.</w:t>
      </w:r>
    </w:p>
    <w:p w14:paraId="60CE6B5C" w14:textId="75FEF30E" w:rsidR="00AA25B4" w:rsidRPr="00855982" w:rsidRDefault="00402748" w:rsidP="00AA25B4">
      <w:pPr>
        <w:pStyle w:val="Heading1"/>
      </w:pPr>
      <w:r>
        <w:t>Creating Stored Procedures with Parameters</w:t>
      </w:r>
    </w:p>
    <w:p w14:paraId="7A887A72" w14:textId="7FF7B5A1" w:rsidR="00AA25B4" w:rsidRDefault="00FC00B0" w:rsidP="00C376ED">
      <w:pPr>
        <w:spacing w:line="415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Three Stored Procedures were created with different Parameters and different named procedures. The first Stor</w:t>
      </w:r>
      <w:r w:rsidR="00C96A9F">
        <w:rPr>
          <w:rFonts w:ascii="Times New Roman" w:hAnsi="Times New Roman" w:cs="Times New Roman"/>
          <w:sz w:val="24"/>
          <w:szCs w:val="24"/>
        </w:rPr>
        <w:t>ed Procedure was to create</w:t>
      </w:r>
      <w:r w:rsidR="00FF21D7">
        <w:rPr>
          <w:rFonts w:ascii="Times New Roman" w:hAnsi="Times New Roman" w:cs="Times New Roman"/>
          <w:sz w:val="24"/>
          <w:szCs w:val="24"/>
        </w:rPr>
        <w:t xml:space="preserve"> procedure</w:t>
      </w:r>
      <w:r w:rsidR="00C96A9F">
        <w:rPr>
          <w:rFonts w:ascii="Times New Roman" w:hAnsi="Times New Roman" w:cs="Times New Roman"/>
          <w:sz w:val="24"/>
          <w:szCs w:val="24"/>
        </w:rPr>
        <w:t xml:space="preserve"> amountTransactions with parameters for in accountID and selecting from the transactions table. The second</w:t>
      </w:r>
      <w:r w:rsidR="0033697D">
        <w:rPr>
          <w:rFonts w:ascii="Times New Roman" w:hAnsi="Times New Roman" w:cs="Times New Roman"/>
          <w:sz w:val="24"/>
          <w:szCs w:val="24"/>
        </w:rPr>
        <w:t xml:space="preserve"> stored</w:t>
      </w:r>
      <w:r w:rsidR="00C96A9F">
        <w:rPr>
          <w:rFonts w:ascii="Times New Roman" w:hAnsi="Times New Roman" w:cs="Times New Roman"/>
          <w:sz w:val="24"/>
          <w:szCs w:val="24"/>
        </w:rPr>
        <w:t xml:space="preserve"> procedure was to create</w:t>
      </w:r>
      <w:r w:rsidR="00FF21D7">
        <w:rPr>
          <w:rFonts w:ascii="Times New Roman" w:hAnsi="Times New Roman" w:cs="Times New Roman"/>
          <w:sz w:val="24"/>
          <w:szCs w:val="24"/>
        </w:rPr>
        <w:t xml:space="preserve"> procedure</w:t>
      </w:r>
      <w:r w:rsidR="00C96A9F">
        <w:rPr>
          <w:rFonts w:ascii="Times New Roman" w:hAnsi="Times New Roman" w:cs="Times New Roman"/>
          <w:sz w:val="24"/>
          <w:szCs w:val="24"/>
        </w:rPr>
        <w:t xml:space="preserve"> </w:t>
      </w:r>
      <w:r w:rsidR="00CF65B0">
        <w:rPr>
          <w:rFonts w:ascii="Times New Roman" w:hAnsi="Times New Roman" w:cs="Times New Roman"/>
          <w:sz w:val="24"/>
          <w:szCs w:val="24"/>
        </w:rPr>
        <w:t>deposit with parameters for in accountID and transactionsAmount.</w:t>
      </w:r>
      <w:r w:rsidR="0064382D">
        <w:rPr>
          <w:rFonts w:ascii="Times New Roman" w:hAnsi="Times New Roman" w:cs="Times New Roman"/>
          <w:sz w:val="24"/>
          <w:szCs w:val="24"/>
        </w:rPr>
        <w:t xml:space="preserve"> But this procedure had to be inserted into </w:t>
      </w:r>
      <w:r w:rsidR="00D2787D">
        <w:rPr>
          <w:rFonts w:ascii="Times New Roman" w:hAnsi="Times New Roman" w:cs="Times New Roman"/>
          <w:sz w:val="24"/>
          <w:szCs w:val="24"/>
        </w:rPr>
        <w:t>tr</w:t>
      </w:r>
      <w:r w:rsidR="00FF21D7">
        <w:rPr>
          <w:rFonts w:ascii="Times New Roman" w:hAnsi="Times New Roman" w:cs="Times New Roman"/>
          <w:sz w:val="24"/>
          <w:szCs w:val="24"/>
        </w:rPr>
        <w:t xml:space="preserve">ansactions table and to update the accounts table accordingly. The third </w:t>
      </w:r>
      <w:r w:rsidR="0033697D">
        <w:rPr>
          <w:rFonts w:ascii="Times New Roman" w:hAnsi="Times New Roman" w:cs="Times New Roman"/>
          <w:sz w:val="24"/>
          <w:szCs w:val="24"/>
        </w:rPr>
        <w:t>stored procedure was to create procedure withdraw with parameters for in accountID and transactionsAmount. It also had to be inserted into transactions table and to update the accounts table</w:t>
      </w:r>
      <w:r w:rsidR="00C376ED">
        <w:rPr>
          <w:rFonts w:ascii="Times New Roman" w:hAnsi="Times New Roman" w:cs="Times New Roman"/>
          <w:sz w:val="24"/>
          <w:szCs w:val="24"/>
        </w:rPr>
        <w:t xml:space="preserve"> accordingly.</w:t>
      </w:r>
    </w:p>
    <w:p w14:paraId="725AC674" w14:textId="30949A68" w:rsidR="004A68C1" w:rsidRPr="00855982" w:rsidRDefault="003201DE" w:rsidP="004A68C1">
      <w:pPr>
        <w:pStyle w:val="Heading1"/>
      </w:pPr>
      <w:r>
        <w:lastRenderedPageBreak/>
        <w:t>Connecting</w:t>
      </w:r>
      <w:r w:rsidR="0003760E">
        <w:t>/Importing MySQL To Python</w:t>
      </w:r>
    </w:p>
    <w:p w14:paraId="6D1D1834" w14:textId="1F6A8D4A" w:rsidR="004A68C1" w:rsidRDefault="002060E5" w:rsidP="001071F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first</w:t>
      </w:r>
      <w:r w:rsidR="00F546C8">
        <w:rPr>
          <w:rFonts w:ascii="Times New Roman" w:hAnsi="Times New Roman" w:cs="Times New Roman"/>
          <w:sz w:val="24"/>
          <w:szCs w:val="24"/>
        </w:rPr>
        <w:t xml:space="preserve"> thing that had to be done was installing python to my computer. I had to put python in command prompt and then download</w:t>
      </w:r>
      <w:r w:rsidR="00167C56">
        <w:rPr>
          <w:rFonts w:ascii="Times New Roman" w:hAnsi="Times New Roman" w:cs="Times New Roman"/>
          <w:sz w:val="24"/>
          <w:szCs w:val="24"/>
        </w:rPr>
        <w:t xml:space="preserve">. After that was done, I opened the </w:t>
      </w:r>
      <w:r w:rsidR="00676034">
        <w:rPr>
          <w:rFonts w:ascii="Times New Roman" w:hAnsi="Times New Roman" w:cs="Times New Roman"/>
          <w:sz w:val="24"/>
          <w:szCs w:val="24"/>
        </w:rPr>
        <w:t xml:space="preserve">portalDatabase python file script since that is where we input </w:t>
      </w:r>
      <w:r>
        <w:rPr>
          <w:rFonts w:ascii="Times New Roman" w:hAnsi="Times New Roman" w:cs="Times New Roman"/>
          <w:sz w:val="24"/>
          <w:szCs w:val="24"/>
        </w:rPr>
        <w:t>all</w:t>
      </w:r>
      <w:r w:rsidR="00676034">
        <w:rPr>
          <w:rFonts w:ascii="Times New Roman" w:hAnsi="Times New Roman" w:cs="Times New Roman"/>
          <w:sz w:val="24"/>
          <w:szCs w:val="24"/>
        </w:rPr>
        <w:t xml:space="preserve"> our information of the database. </w:t>
      </w:r>
      <w:r>
        <w:rPr>
          <w:rFonts w:ascii="Times New Roman" w:hAnsi="Times New Roman" w:cs="Times New Roman"/>
          <w:sz w:val="24"/>
          <w:szCs w:val="24"/>
        </w:rPr>
        <w:t xml:space="preserve">The information we needed </w:t>
      </w:r>
      <w:r w:rsidR="004437A7">
        <w:rPr>
          <w:rFonts w:ascii="Times New Roman" w:hAnsi="Times New Roman" w:cs="Times New Roman"/>
          <w:sz w:val="24"/>
          <w:szCs w:val="24"/>
        </w:rPr>
        <w:t>was</w:t>
      </w:r>
      <w:r>
        <w:rPr>
          <w:rFonts w:ascii="Times New Roman" w:hAnsi="Times New Roman" w:cs="Times New Roman"/>
          <w:sz w:val="24"/>
          <w:szCs w:val="24"/>
        </w:rPr>
        <w:t xml:space="preserve"> the first step which was creating a connection to the database </w:t>
      </w:r>
      <w:r w:rsidR="00F35FB9">
        <w:rPr>
          <w:rFonts w:ascii="Times New Roman" w:hAnsi="Times New Roman" w:cs="Times New Roman"/>
          <w:sz w:val="24"/>
          <w:szCs w:val="24"/>
        </w:rPr>
        <w:t xml:space="preserve">where it shows </w:t>
      </w:r>
      <w:r w:rsidR="004437A7">
        <w:rPr>
          <w:rFonts w:ascii="Times New Roman" w:hAnsi="Times New Roman" w:cs="Times New Roman"/>
          <w:sz w:val="24"/>
          <w:szCs w:val="24"/>
        </w:rPr>
        <w:t>the host</w:t>
      </w:r>
      <w:r w:rsidR="00F35FB9">
        <w:rPr>
          <w:rFonts w:ascii="Times New Roman" w:hAnsi="Times New Roman" w:cs="Times New Roman"/>
          <w:sz w:val="24"/>
          <w:szCs w:val="24"/>
        </w:rPr>
        <w:t xml:space="preserve"> name, port, username, and password. That information we input it into </w:t>
      </w:r>
      <w:r w:rsidR="000F684C">
        <w:rPr>
          <w:rFonts w:ascii="Times New Roman" w:hAnsi="Times New Roman" w:cs="Times New Roman"/>
          <w:sz w:val="24"/>
          <w:szCs w:val="24"/>
        </w:rPr>
        <w:t>portalDatabase python script, so it will be able to read that database that I created.</w:t>
      </w:r>
      <w:r w:rsidR="000D18CF">
        <w:rPr>
          <w:rFonts w:ascii="Times New Roman" w:hAnsi="Times New Roman" w:cs="Times New Roman"/>
          <w:sz w:val="24"/>
          <w:szCs w:val="24"/>
        </w:rPr>
        <w:t xml:space="preserve"> After running</w:t>
      </w:r>
      <w:r w:rsidR="00AD6A7A">
        <w:rPr>
          <w:rFonts w:ascii="Times New Roman" w:hAnsi="Times New Roman" w:cs="Times New Roman"/>
          <w:sz w:val="24"/>
          <w:szCs w:val="24"/>
        </w:rPr>
        <w:t xml:space="preserve"> portalDatabase python script, then we can head into command prompt to write out the codes to import MySQL and </w:t>
      </w:r>
      <w:r w:rsidR="004437A7">
        <w:rPr>
          <w:rFonts w:ascii="Times New Roman" w:hAnsi="Times New Roman" w:cs="Times New Roman"/>
          <w:sz w:val="24"/>
          <w:szCs w:val="24"/>
        </w:rPr>
        <w:t>to connect to our database.</w:t>
      </w:r>
      <w:r w:rsidR="00D933DA">
        <w:rPr>
          <w:rFonts w:ascii="Times New Roman" w:hAnsi="Times New Roman" w:cs="Times New Roman"/>
          <w:sz w:val="24"/>
          <w:szCs w:val="24"/>
        </w:rPr>
        <w:t xml:space="preserve"> In the command prompt we </w:t>
      </w:r>
      <w:r w:rsidR="006C59D4">
        <w:rPr>
          <w:rFonts w:ascii="Times New Roman" w:hAnsi="Times New Roman" w:cs="Times New Roman"/>
          <w:sz w:val="24"/>
          <w:szCs w:val="24"/>
        </w:rPr>
        <w:t>must</w:t>
      </w:r>
      <w:r w:rsidR="00D933DA">
        <w:rPr>
          <w:rFonts w:ascii="Times New Roman" w:hAnsi="Times New Roman" w:cs="Times New Roman"/>
          <w:sz w:val="24"/>
          <w:szCs w:val="24"/>
        </w:rPr>
        <w:t xml:space="preserve"> write these certain commands: </w:t>
      </w:r>
      <w:r w:rsidR="00B66E7B">
        <w:rPr>
          <w:rFonts w:ascii="Times New Roman" w:hAnsi="Times New Roman" w:cs="Times New Roman"/>
          <w:sz w:val="24"/>
          <w:szCs w:val="24"/>
        </w:rPr>
        <w:t>“</w:t>
      </w:r>
      <w:r w:rsidR="008C2690">
        <w:rPr>
          <w:rFonts w:ascii="Times New Roman" w:hAnsi="Times New Roman" w:cs="Times New Roman"/>
          <w:sz w:val="24"/>
          <w:szCs w:val="24"/>
        </w:rPr>
        <w:t>import mysql.connector</w:t>
      </w:r>
      <w:r w:rsidR="00B66E7B">
        <w:rPr>
          <w:rFonts w:ascii="Times New Roman" w:hAnsi="Times New Roman" w:cs="Times New Roman"/>
          <w:sz w:val="24"/>
          <w:szCs w:val="24"/>
        </w:rPr>
        <w:t>”, “from mysql.connector import Error”, and</w:t>
      </w:r>
      <w:r w:rsidR="00E421D2">
        <w:rPr>
          <w:rFonts w:ascii="Times New Roman" w:hAnsi="Times New Roman" w:cs="Times New Roman"/>
          <w:sz w:val="24"/>
          <w:szCs w:val="24"/>
        </w:rPr>
        <w:t xml:space="preserve"> </w:t>
      </w:r>
      <w:r w:rsidR="00B66E7B">
        <w:rPr>
          <w:rFonts w:ascii="Times New Roman" w:hAnsi="Times New Roman" w:cs="Times New Roman"/>
          <w:sz w:val="24"/>
          <w:szCs w:val="24"/>
        </w:rPr>
        <w:t xml:space="preserve">“connection = </w:t>
      </w:r>
      <w:r w:rsidR="00E421D2">
        <w:rPr>
          <w:rFonts w:ascii="Times New Roman" w:hAnsi="Times New Roman" w:cs="Times New Roman"/>
          <w:sz w:val="24"/>
          <w:szCs w:val="24"/>
        </w:rPr>
        <w:t>mysql.connector.connect(host=</w:t>
      </w:r>
      <w:r w:rsidR="00964325">
        <w:rPr>
          <w:rFonts w:ascii="Times New Roman" w:hAnsi="Times New Roman" w:cs="Times New Roman"/>
          <w:sz w:val="24"/>
          <w:szCs w:val="24"/>
        </w:rPr>
        <w:t>127.0.0.1, port=3306, database= “banks_portal”</w:t>
      </w:r>
      <w:r w:rsidR="009B2D08">
        <w:rPr>
          <w:rFonts w:ascii="Times New Roman" w:hAnsi="Times New Roman" w:cs="Times New Roman"/>
          <w:sz w:val="24"/>
          <w:szCs w:val="24"/>
        </w:rPr>
        <w:t>, user=root, password= “RafiWalton1”)</w:t>
      </w:r>
      <w:r w:rsidR="006C59D4">
        <w:rPr>
          <w:rFonts w:ascii="Times New Roman" w:hAnsi="Times New Roman" w:cs="Times New Roman"/>
          <w:sz w:val="24"/>
          <w:szCs w:val="24"/>
        </w:rPr>
        <w:t>”. All of this allows you to have a connection.</w:t>
      </w:r>
    </w:p>
    <w:p w14:paraId="55BB0C59" w14:textId="36103334" w:rsidR="006C59D4" w:rsidRPr="00855982" w:rsidRDefault="006B6EDB" w:rsidP="006C59D4">
      <w:pPr>
        <w:pStyle w:val="Heading1"/>
      </w:pPr>
      <w:r>
        <w:t>Running Server for Web Browser</w:t>
      </w:r>
    </w:p>
    <w:p w14:paraId="37EA1100" w14:textId="68602001" w:rsidR="001071F7" w:rsidRPr="001071F7" w:rsidRDefault="007C278F" w:rsidP="001071F7">
      <w:pPr>
        <w:spacing w:line="6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creating a connection with MySQL and python. I had to open the portalServer python script</w:t>
      </w:r>
      <w:r w:rsidR="00C44868">
        <w:rPr>
          <w:rFonts w:ascii="Times New Roman" w:hAnsi="Times New Roman" w:cs="Times New Roman"/>
          <w:sz w:val="24"/>
          <w:szCs w:val="24"/>
        </w:rPr>
        <w:t xml:space="preserve"> and run the module after completing connection with MySQL and python. Running the portalServer python script allows you </w:t>
      </w:r>
      <w:r w:rsidR="00785205">
        <w:rPr>
          <w:rFonts w:ascii="Times New Roman" w:hAnsi="Times New Roman" w:cs="Times New Roman"/>
          <w:sz w:val="24"/>
          <w:szCs w:val="24"/>
        </w:rPr>
        <w:t xml:space="preserve">to have the database server ready on your web browser as a HTTP server. After running the script, I went to </w:t>
      </w:r>
      <w:r w:rsidR="00105865">
        <w:rPr>
          <w:rFonts w:ascii="Times New Roman" w:hAnsi="Times New Roman" w:cs="Times New Roman"/>
          <w:sz w:val="24"/>
          <w:szCs w:val="24"/>
        </w:rPr>
        <w:t>my local browser and typed “localhost:8000/”</w:t>
      </w:r>
      <w:r w:rsidR="0017098A">
        <w:rPr>
          <w:rFonts w:ascii="Times New Roman" w:hAnsi="Times New Roman" w:cs="Times New Roman"/>
          <w:sz w:val="24"/>
          <w:szCs w:val="24"/>
        </w:rPr>
        <w:t xml:space="preserve"> and that’s where I got my database and saw all the accounts that I created from the database; including </w:t>
      </w:r>
      <w:r w:rsidR="006C777A">
        <w:rPr>
          <w:rFonts w:ascii="Times New Roman" w:hAnsi="Times New Roman" w:cs="Times New Roman"/>
          <w:sz w:val="24"/>
          <w:szCs w:val="24"/>
        </w:rPr>
        <w:t>all</w:t>
      </w:r>
      <w:r w:rsidR="0017098A">
        <w:rPr>
          <w:rFonts w:ascii="Times New Roman" w:hAnsi="Times New Roman" w:cs="Times New Roman"/>
          <w:sz w:val="24"/>
          <w:szCs w:val="24"/>
        </w:rPr>
        <w:t xml:space="preserve"> the val</w:t>
      </w:r>
      <w:r w:rsidR="006C777A">
        <w:rPr>
          <w:rFonts w:ascii="Times New Roman" w:hAnsi="Times New Roman" w:cs="Times New Roman"/>
          <w:sz w:val="24"/>
          <w:szCs w:val="24"/>
        </w:rPr>
        <w:t xml:space="preserve">ues I inserted to the table. To also verify, I </w:t>
      </w:r>
      <w:r w:rsidR="00A5301F">
        <w:rPr>
          <w:rFonts w:ascii="Times New Roman" w:hAnsi="Times New Roman" w:cs="Times New Roman"/>
          <w:sz w:val="24"/>
          <w:szCs w:val="24"/>
        </w:rPr>
        <w:t>clicked on add</w:t>
      </w:r>
      <w:r w:rsidR="001071F7">
        <w:rPr>
          <w:rFonts w:ascii="Times New Roman" w:hAnsi="Times New Roman" w:cs="Times New Roman"/>
          <w:sz w:val="24"/>
          <w:szCs w:val="24"/>
        </w:rPr>
        <w:t xml:space="preserve"> account and it opened allowing for bank tellers to add new accounts.</w:t>
      </w:r>
    </w:p>
    <w:p w14:paraId="6B4B1D8D" w14:textId="017DA3A7" w:rsidR="001071F7" w:rsidRPr="00855982" w:rsidRDefault="00C1089D" w:rsidP="001071F7">
      <w:pPr>
        <w:pStyle w:val="Heading1"/>
      </w:pPr>
      <w:r>
        <w:lastRenderedPageBreak/>
        <w:t>Inserting All Accounts table through Python Source Code</w:t>
      </w:r>
    </w:p>
    <w:p w14:paraId="146E88FC" w14:textId="3B3E59EC" w:rsidR="001071F7" w:rsidRDefault="00345976" w:rsidP="00C376ED">
      <w:pPr>
        <w:spacing w:line="415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First,</w:t>
      </w:r>
      <w:r w:rsidR="00C74D96">
        <w:rPr>
          <w:rFonts w:ascii="Times New Roman" w:hAnsi="Times New Roman" w:cs="Times New Roman"/>
          <w:sz w:val="24"/>
          <w:szCs w:val="24"/>
        </w:rPr>
        <w:t xml:space="preserve"> I opened </w:t>
      </w:r>
      <w:r w:rsidR="0031071B">
        <w:rPr>
          <w:rFonts w:ascii="Times New Roman" w:hAnsi="Times New Roman" w:cs="Times New Roman"/>
          <w:sz w:val="24"/>
          <w:szCs w:val="24"/>
        </w:rPr>
        <w:t xml:space="preserve">portalDatabase Python </w:t>
      </w:r>
      <w:r w:rsidR="0046205D">
        <w:rPr>
          <w:rFonts w:ascii="Times New Roman" w:hAnsi="Times New Roman" w:cs="Times New Roman"/>
          <w:sz w:val="24"/>
          <w:szCs w:val="24"/>
        </w:rPr>
        <w:t>source code</w:t>
      </w:r>
      <w:r w:rsidR="0031071B">
        <w:rPr>
          <w:rFonts w:ascii="Times New Roman" w:hAnsi="Times New Roman" w:cs="Times New Roman"/>
          <w:sz w:val="24"/>
          <w:szCs w:val="24"/>
        </w:rPr>
        <w:t>, and went under where it says “addAccount”.</w:t>
      </w:r>
      <w:r w:rsidR="00D029F3">
        <w:rPr>
          <w:rFonts w:ascii="Times New Roman" w:hAnsi="Times New Roman" w:cs="Times New Roman"/>
          <w:sz w:val="24"/>
          <w:szCs w:val="24"/>
        </w:rPr>
        <w:t xml:space="preserve"> This is where if I add an account under this code, it </w:t>
      </w:r>
      <w:r>
        <w:rPr>
          <w:rFonts w:ascii="Times New Roman" w:hAnsi="Times New Roman" w:cs="Times New Roman"/>
          <w:sz w:val="24"/>
          <w:szCs w:val="24"/>
        </w:rPr>
        <w:t>will</w:t>
      </w:r>
      <w:r w:rsidR="00D029F3">
        <w:rPr>
          <w:rFonts w:ascii="Times New Roman" w:hAnsi="Times New Roman" w:cs="Times New Roman"/>
          <w:sz w:val="24"/>
          <w:szCs w:val="24"/>
        </w:rPr>
        <w:t xml:space="preserve"> also show up under All Accounts without </w:t>
      </w:r>
      <w:r>
        <w:rPr>
          <w:rFonts w:ascii="Times New Roman" w:hAnsi="Times New Roman" w:cs="Times New Roman"/>
          <w:sz w:val="24"/>
          <w:szCs w:val="24"/>
        </w:rPr>
        <w:t>update the table values in MySQL.</w:t>
      </w:r>
      <w:r w:rsidR="001B2F86">
        <w:rPr>
          <w:rFonts w:ascii="Times New Roman" w:hAnsi="Times New Roman" w:cs="Times New Roman"/>
          <w:sz w:val="24"/>
          <w:szCs w:val="24"/>
        </w:rPr>
        <w:t xml:space="preserve"> I gave</w:t>
      </w:r>
      <w:r w:rsidR="0019150A">
        <w:rPr>
          <w:rFonts w:ascii="Times New Roman" w:hAnsi="Times New Roman" w:cs="Times New Roman"/>
          <w:sz w:val="24"/>
          <w:szCs w:val="24"/>
        </w:rPr>
        <w:t xml:space="preserve"> it two codes that were </w:t>
      </w:r>
      <w:r w:rsidR="0046205D">
        <w:rPr>
          <w:rFonts w:ascii="Times New Roman" w:hAnsi="Times New Roman" w:cs="Times New Roman"/>
          <w:sz w:val="24"/>
          <w:szCs w:val="24"/>
        </w:rPr>
        <w:t>like</w:t>
      </w:r>
      <w:r w:rsidR="0019150A">
        <w:rPr>
          <w:rFonts w:ascii="Times New Roman" w:hAnsi="Times New Roman" w:cs="Times New Roman"/>
          <w:sz w:val="24"/>
          <w:szCs w:val="24"/>
        </w:rPr>
        <w:t xml:space="preserve"> the ones in the step where we had to create attributes and insert values.</w:t>
      </w:r>
      <w:r w:rsidR="0046205D">
        <w:rPr>
          <w:rFonts w:ascii="Times New Roman" w:hAnsi="Times New Roman" w:cs="Times New Roman"/>
          <w:sz w:val="24"/>
          <w:szCs w:val="24"/>
        </w:rPr>
        <w:t xml:space="preserve"> After </w:t>
      </w:r>
      <w:r w:rsidR="00B67DD8">
        <w:rPr>
          <w:rFonts w:ascii="Times New Roman" w:hAnsi="Times New Roman" w:cs="Times New Roman"/>
          <w:sz w:val="24"/>
          <w:szCs w:val="24"/>
        </w:rPr>
        <w:t>finishing</w:t>
      </w:r>
      <w:r w:rsidR="0046205D">
        <w:rPr>
          <w:rFonts w:ascii="Times New Roman" w:hAnsi="Times New Roman" w:cs="Times New Roman"/>
          <w:sz w:val="24"/>
          <w:szCs w:val="24"/>
        </w:rPr>
        <w:t xml:space="preserve"> portalDatabase source code</w:t>
      </w:r>
      <w:r w:rsidR="00EC2304">
        <w:rPr>
          <w:rFonts w:ascii="Times New Roman" w:hAnsi="Times New Roman" w:cs="Times New Roman"/>
          <w:sz w:val="24"/>
          <w:szCs w:val="24"/>
        </w:rPr>
        <w:t xml:space="preserve">, I ran the module. </w:t>
      </w:r>
      <w:r w:rsidR="00B67DD8">
        <w:rPr>
          <w:rFonts w:ascii="Times New Roman" w:hAnsi="Times New Roman" w:cs="Times New Roman"/>
          <w:sz w:val="24"/>
          <w:szCs w:val="24"/>
        </w:rPr>
        <w:t xml:space="preserve">I went into command prompt, and having it already connected, I just had to execute the code that I inserted into portalDatabase source code. After executing the code on command prompt, I </w:t>
      </w:r>
      <w:r w:rsidR="00146DBC">
        <w:rPr>
          <w:rFonts w:ascii="Times New Roman" w:hAnsi="Times New Roman" w:cs="Times New Roman"/>
          <w:sz w:val="24"/>
          <w:szCs w:val="24"/>
        </w:rPr>
        <w:t>went into my local browser and inserted “localhost:8000/</w:t>
      </w:r>
      <w:r w:rsidR="00854635">
        <w:rPr>
          <w:rFonts w:ascii="Times New Roman" w:hAnsi="Times New Roman" w:cs="Times New Roman"/>
          <w:sz w:val="24"/>
          <w:szCs w:val="24"/>
        </w:rPr>
        <w:t>. There I saw the new account that I added through the portalDatabase source code.</w:t>
      </w:r>
    </w:p>
    <w:p w14:paraId="18462EF5" w14:textId="77777777" w:rsidR="001071F7" w:rsidRDefault="001071F7" w:rsidP="00C376ED">
      <w:pPr>
        <w:spacing w:line="415" w:lineRule="auto"/>
        <w:rPr>
          <w:rFonts w:ascii="Times New Roman" w:hAnsi="Times New Roman" w:cs="Times New Roman"/>
          <w:sz w:val="24"/>
          <w:szCs w:val="24"/>
        </w:rPr>
      </w:pPr>
    </w:p>
    <w:p w14:paraId="0F80FDA4" w14:textId="77777777" w:rsidR="001071F7" w:rsidRPr="008D5697" w:rsidRDefault="001071F7" w:rsidP="00C376ED">
      <w:pPr>
        <w:spacing w:line="415" w:lineRule="auto"/>
        <w:rPr>
          <w:rFonts w:ascii="Times New Roman" w:hAnsi="Times New Roman" w:cs="Times New Roman"/>
          <w:sz w:val="24"/>
          <w:szCs w:val="24"/>
        </w:rPr>
      </w:pPr>
    </w:p>
    <w:sectPr w:rsidR="001071F7" w:rsidRPr="008D5697" w:rsidSect="00347B9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512EB" w14:textId="77777777" w:rsidR="00AD6780" w:rsidRDefault="00AD6780" w:rsidP="00855982">
      <w:pPr>
        <w:spacing w:after="0" w:line="240" w:lineRule="auto"/>
      </w:pPr>
      <w:r>
        <w:separator/>
      </w:r>
    </w:p>
  </w:endnote>
  <w:endnote w:type="continuationSeparator" w:id="0">
    <w:p w14:paraId="43B22FE7" w14:textId="77777777" w:rsidR="00AD6780" w:rsidRDefault="00AD6780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02757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2BBC44" w14:textId="06E268BC" w:rsidR="00EF7950" w:rsidRDefault="00EF795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BDFCF8" w14:textId="77777777" w:rsidR="00347B9A" w:rsidRDefault="00347B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67219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CEFC6E" w14:textId="6482E7D0" w:rsidR="00EF7950" w:rsidRDefault="00EF795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AC88AE" w14:textId="39BA123F" w:rsidR="00855982" w:rsidRDefault="0085598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47095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032988" w14:textId="774753C9" w:rsidR="00F0178B" w:rsidRDefault="00F0178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7C8CFD" w14:textId="5F9C4B2E" w:rsidR="00E72EDF" w:rsidRDefault="00E72E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7305E" w14:textId="77777777" w:rsidR="00AD6780" w:rsidRDefault="00AD6780" w:rsidP="00855982">
      <w:pPr>
        <w:spacing w:after="0" w:line="240" w:lineRule="auto"/>
      </w:pPr>
      <w:r>
        <w:separator/>
      </w:r>
    </w:p>
  </w:footnote>
  <w:footnote w:type="continuationSeparator" w:id="0">
    <w:p w14:paraId="36DE8930" w14:textId="77777777" w:rsidR="00AD6780" w:rsidRDefault="00AD6780" w:rsidP="008559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C8C4E" w14:textId="0C34F45E" w:rsidR="00EF7950" w:rsidRPr="00747321" w:rsidRDefault="00EF7950" w:rsidP="00EF7950">
    <w:pPr>
      <w:pStyle w:val="Header"/>
      <w:ind w:left="2832" w:firstLine="708"/>
      <w:rPr>
        <w:rFonts w:ascii="Times New Roman" w:hAnsi="Times New Roman" w:cs="Times New Roman"/>
      </w:rPr>
    </w:pPr>
    <w:r w:rsidRPr="00EF7950">
      <w:rPr>
        <w:rFonts w:ascii="Times New Roman" w:hAnsi="Times New Roman" w:cs="Times New Roman"/>
      </w:rPr>
      <w:t>Rafael Mosquea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>CIS 344</w:t>
    </w:r>
  </w:p>
  <w:p w14:paraId="28D9BF6C" w14:textId="2ABD3323" w:rsidR="004E36B7" w:rsidRPr="001071F7" w:rsidRDefault="004E36B7">
    <w:pPr>
      <w:pStyle w:val="Header"/>
      <w:rPr>
        <w:rFonts w:ascii="Times New Roman" w:hAnsi="Times New Roman" w:cs="Times New Roma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CC778" w14:textId="23642408" w:rsidR="00EF7950" w:rsidRPr="00747321" w:rsidRDefault="00EF7950" w:rsidP="00EF7950">
    <w:pPr>
      <w:pStyle w:val="Header"/>
      <w:ind w:left="3540"/>
      <w:rPr>
        <w:rFonts w:ascii="Times New Roman" w:hAnsi="Times New Roman" w:cs="Times New Roman"/>
      </w:rPr>
    </w:pPr>
    <w:r w:rsidRPr="00EF7950">
      <w:rPr>
        <w:rFonts w:ascii="Times New Roman" w:hAnsi="Times New Roman" w:cs="Times New Roman"/>
      </w:rPr>
      <w:t>Rafael Mosquea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>CIS 344</w:t>
    </w:r>
  </w:p>
  <w:p w14:paraId="65D014CE" w14:textId="375F89C0" w:rsidR="009023A9" w:rsidRPr="009023A9" w:rsidRDefault="009023A9">
    <w:pPr>
      <w:pStyle w:val="Header"/>
      <w:rPr>
        <w:rFonts w:ascii="Times New Roman" w:hAnsi="Times New Roman" w:cs="Times New Roma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322F6" w14:textId="15F8B3B4" w:rsidR="00C1675C" w:rsidRPr="00747321" w:rsidRDefault="00EF7950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 w:rsidRPr="00EF7950">
      <w:rPr>
        <w:rFonts w:ascii="Times New Roman" w:hAnsi="Times New Roman" w:cs="Times New Roman"/>
      </w:rPr>
      <w:t>Rafael Mosquea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  <w:t>CIS 344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315837002">
    <w:abstractNumId w:val="14"/>
  </w:num>
  <w:num w:numId="2" w16cid:durableId="69365687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13604721">
    <w:abstractNumId w:val="14"/>
  </w:num>
  <w:num w:numId="4" w16cid:durableId="922951853">
    <w:abstractNumId w:val="14"/>
  </w:num>
  <w:num w:numId="5" w16cid:durableId="375662988">
    <w:abstractNumId w:val="14"/>
  </w:num>
  <w:num w:numId="6" w16cid:durableId="202527360">
    <w:abstractNumId w:val="14"/>
  </w:num>
  <w:num w:numId="7" w16cid:durableId="1746954704">
    <w:abstractNumId w:val="14"/>
  </w:num>
  <w:num w:numId="8" w16cid:durableId="172232624">
    <w:abstractNumId w:val="14"/>
  </w:num>
  <w:num w:numId="9" w16cid:durableId="1754667157">
    <w:abstractNumId w:val="14"/>
  </w:num>
  <w:num w:numId="10" w16cid:durableId="1033963933">
    <w:abstractNumId w:val="14"/>
  </w:num>
  <w:num w:numId="11" w16cid:durableId="1234850279">
    <w:abstractNumId w:val="14"/>
  </w:num>
  <w:num w:numId="12" w16cid:durableId="628123625">
    <w:abstractNumId w:val="14"/>
  </w:num>
  <w:num w:numId="13" w16cid:durableId="986591216">
    <w:abstractNumId w:val="10"/>
  </w:num>
  <w:num w:numId="14" w16cid:durableId="720447764">
    <w:abstractNumId w:val="17"/>
  </w:num>
  <w:num w:numId="15" w16cid:durableId="1723363338">
    <w:abstractNumId w:val="11"/>
  </w:num>
  <w:num w:numId="16" w16cid:durableId="353382379">
    <w:abstractNumId w:val="12"/>
  </w:num>
  <w:num w:numId="17" w16cid:durableId="1486822945">
    <w:abstractNumId w:val="9"/>
  </w:num>
  <w:num w:numId="18" w16cid:durableId="665018905">
    <w:abstractNumId w:val="7"/>
  </w:num>
  <w:num w:numId="19" w16cid:durableId="1012301584">
    <w:abstractNumId w:val="6"/>
  </w:num>
  <w:num w:numId="20" w16cid:durableId="1205410830">
    <w:abstractNumId w:val="5"/>
  </w:num>
  <w:num w:numId="21" w16cid:durableId="1414205966">
    <w:abstractNumId w:val="4"/>
  </w:num>
  <w:num w:numId="22" w16cid:durableId="267738575">
    <w:abstractNumId w:val="8"/>
  </w:num>
  <w:num w:numId="23" w16cid:durableId="579020348">
    <w:abstractNumId w:val="3"/>
  </w:num>
  <w:num w:numId="24" w16cid:durableId="886768999">
    <w:abstractNumId w:val="2"/>
  </w:num>
  <w:num w:numId="25" w16cid:durableId="34697848">
    <w:abstractNumId w:val="1"/>
  </w:num>
  <w:num w:numId="26" w16cid:durableId="74937312">
    <w:abstractNumId w:val="0"/>
  </w:num>
  <w:num w:numId="27" w16cid:durableId="1227570241">
    <w:abstractNumId w:val="13"/>
  </w:num>
  <w:num w:numId="28" w16cid:durableId="2030133818">
    <w:abstractNumId w:val="15"/>
  </w:num>
  <w:num w:numId="29" w16cid:durableId="1921112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780"/>
    <w:rsid w:val="0003760E"/>
    <w:rsid w:val="000446B2"/>
    <w:rsid w:val="00064AB1"/>
    <w:rsid w:val="000C475F"/>
    <w:rsid w:val="000D18CF"/>
    <w:rsid w:val="000F684C"/>
    <w:rsid w:val="00105865"/>
    <w:rsid w:val="001071F7"/>
    <w:rsid w:val="00146DBC"/>
    <w:rsid w:val="00167C56"/>
    <w:rsid w:val="00167F4B"/>
    <w:rsid w:val="0017098A"/>
    <w:rsid w:val="00183853"/>
    <w:rsid w:val="0019150A"/>
    <w:rsid w:val="00191A42"/>
    <w:rsid w:val="001B2F86"/>
    <w:rsid w:val="001D4362"/>
    <w:rsid w:val="002060E5"/>
    <w:rsid w:val="002175E0"/>
    <w:rsid w:val="0031071B"/>
    <w:rsid w:val="003143A8"/>
    <w:rsid w:val="003201DE"/>
    <w:rsid w:val="0033697D"/>
    <w:rsid w:val="00345976"/>
    <w:rsid w:val="00347B9A"/>
    <w:rsid w:val="00356164"/>
    <w:rsid w:val="00402748"/>
    <w:rsid w:val="004437A7"/>
    <w:rsid w:val="0046205D"/>
    <w:rsid w:val="00462FED"/>
    <w:rsid w:val="004A68C1"/>
    <w:rsid w:val="004E36B7"/>
    <w:rsid w:val="0052415E"/>
    <w:rsid w:val="00565F4B"/>
    <w:rsid w:val="0064382D"/>
    <w:rsid w:val="00676034"/>
    <w:rsid w:val="006B6EDB"/>
    <w:rsid w:val="006C59D4"/>
    <w:rsid w:val="006C777A"/>
    <w:rsid w:val="00745548"/>
    <w:rsid w:val="00746F2A"/>
    <w:rsid w:val="00747321"/>
    <w:rsid w:val="0077081C"/>
    <w:rsid w:val="007833A7"/>
    <w:rsid w:val="00785205"/>
    <w:rsid w:val="007B3E0C"/>
    <w:rsid w:val="007C278F"/>
    <w:rsid w:val="007C56D1"/>
    <w:rsid w:val="007F4879"/>
    <w:rsid w:val="00844295"/>
    <w:rsid w:val="00854635"/>
    <w:rsid w:val="00855982"/>
    <w:rsid w:val="008A315A"/>
    <w:rsid w:val="008C2690"/>
    <w:rsid w:val="008D5697"/>
    <w:rsid w:val="009023A9"/>
    <w:rsid w:val="0095617C"/>
    <w:rsid w:val="00964325"/>
    <w:rsid w:val="009B2D08"/>
    <w:rsid w:val="009C3BA9"/>
    <w:rsid w:val="00A10484"/>
    <w:rsid w:val="00A509AF"/>
    <w:rsid w:val="00A5301F"/>
    <w:rsid w:val="00AA25B4"/>
    <w:rsid w:val="00AD28E6"/>
    <w:rsid w:val="00AD6780"/>
    <w:rsid w:val="00AD6A7A"/>
    <w:rsid w:val="00AF632A"/>
    <w:rsid w:val="00B66E7B"/>
    <w:rsid w:val="00B67DD8"/>
    <w:rsid w:val="00B71EE5"/>
    <w:rsid w:val="00BC16A1"/>
    <w:rsid w:val="00BD6617"/>
    <w:rsid w:val="00BE199B"/>
    <w:rsid w:val="00C1089D"/>
    <w:rsid w:val="00C1675C"/>
    <w:rsid w:val="00C376ED"/>
    <w:rsid w:val="00C435B8"/>
    <w:rsid w:val="00C44868"/>
    <w:rsid w:val="00C74D96"/>
    <w:rsid w:val="00C8125C"/>
    <w:rsid w:val="00C96A9F"/>
    <w:rsid w:val="00CC5708"/>
    <w:rsid w:val="00CF65B0"/>
    <w:rsid w:val="00D029F3"/>
    <w:rsid w:val="00D25ADD"/>
    <w:rsid w:val="00D2787D"/>
    <w:rsid w:val="00D36911"/>
    <w:rsid w:val="00D933DA"/>
    <w:rsid w:val="00D94C38"/>
    <w:rsid w:val="00E421D2"/>
    <w:rsid w:val="00E4246D"/>
    <w:rsid w:val="00E72EDF"/>
    <w:rsid w:val="00EB3709"/>
    <w:rsid w:val="00EC2304"/>
    <w:rsid w:val="00ED173B"/>
    <w:rsid w:val="00EF7950"/>
    <w:rsid w:val="00F0178B"/>
    <w:rsid w:val="00F35FB9"/>
    <w:rsid w:val="00F546C8"/>
    <w:rsid w:val="00FC00B0"/>
    <w:rsid w:val="00FD262C"/>
    <w:rsid w:val="00FF2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0B1A96"/>
  <w15:chartTrackingRefBased/>
  <w15:docId w15:val="{99DD319D-EA08-42F0-91A4-05F093572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1F7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character" w:styleId="UnresolvedMention">
    <w:name w:val="Unresolved Mention"/>
    <w:basedOn w:val="DefaultParagraphFont"/>
    <w:uiPriority w:val="99"/>
    <w:semiHidden/>
    <w:unhideWhenUsed/>
    <w:rsid w:val="00AD67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rafmsq/banks_portal.git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fael%20Mosquea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1DD64B54-4A52-4FD9-B207-0555873E8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180</TotalTime>
  <Pages>4</Pages>
  <Words>857</Words>
  <Characters>4890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Rafael Mosquea</dc:creator>
  <cp:lastModifiedBy>Rafael Mosquea</cp:lastModifiedBy>
  <cp:revision>104</cp:revision>
  <dcterms:created xsi:type="dcterms:W3CDTF">2023-05-18T04:20:00Z</dcterms:created>
  <dcterms:modified xsi:type="dcterms:W3CDTF">2023-05-18T07:20:00Z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